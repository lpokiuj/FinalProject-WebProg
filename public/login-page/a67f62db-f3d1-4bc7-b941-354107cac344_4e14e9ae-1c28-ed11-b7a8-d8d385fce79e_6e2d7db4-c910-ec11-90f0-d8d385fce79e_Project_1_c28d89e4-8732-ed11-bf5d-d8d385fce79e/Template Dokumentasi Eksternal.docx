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1A221514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8F022B0" w:rsidR="009F37DD" w:rsidRPr="00740F48" w:rsidRDefault="00272EAA" w:rsidP="002F11B8">
      <w:pPr>
        <w:spacing w:line="360" w:lineRule="auto"/>
        <w:ind w:firstLine="360"/>
        <w:rPr>
          <w:sz w:val="28"/>
          <w:szCs w:val="28"/>
        </w:rPr>
      </w:pPr>
      <w:r>
        <w:t>TITLE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1319BCB0" w:rsidR="009F37DD" w:rsidRPr="00682E72" w:rsidRDefault="00842715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3FDD20CA" w14:textId="0B2791B0" w:rsidR="00842715" w:rsidRPr="00682E72" w:rsidRDefault="00842715" w:rsidP="00141764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181DA48F" w14:textId="78C9CAC2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777777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Student Name</w:t>
      </w:r>
      <w:r>
        <w:t>&gt;</w:t>
      </w:r>
    </w:p>
    <w:p w14:paraId="4DC65843" w14:textId="2751AA71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>
        <w:t>2</w:t>
      </w:r>
      <w:r w:rsidRPr="002F5E84">
        <w:rPr>
          <w:vertAlign w:val="superscript"/>
        </w:rPr>
        <w:t>nd</w:t>
      </w:r>
      <w:r w:rsidRPr="00A81038">
        <w:t xml:space="preserve"> Student Name</w:t>
      </w:r>
      <w:r>
        <w:t>&gt;</w:t>
      </w:r>
    </w:p>
    <w:p w14:paraId="040070FD" w14:textId="6FC49D5D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>
        <w:t>3</w:t>
      </w:r>
      <w:r w:rsidRPr="002F5E84">
        <w:rPr>
          <w:vertAlign w:val="superscript"/>
        </w:rPr>
        <w:t>rd</w:t>
      </w:r>
      <w:r w:rsidRPr="00A81038">
        <w:t xml:space="preserve"> Student Name</w:t>
      </w:r>
      <w:r>
        <w:t>&gt;</w:t>
      </w:r>
    </w:p>
    <w:p w14:paraId="26DF70A3" w14:textId="7D8792CC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>
        <w:t>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75A7A" w14:textId="77777777" w:rsidR="00DD4A70" w:rsidRDefault="00DD4A70" w:rsidP="00273E4A">
      <w:r>
        <w:separator/>
      </w:r>
    </w:p>
  </w:endnote>
  <w:endnote w:type="continuationSeparator" w:id="0">
    <w:p w14:paraId="4EE5C9F7" w14:textId="77777777" w:rsidR="00DD4A70" w:rsidRDefault="00DD4A7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FD2D6" w14:textId="77777777" w:rsidR="00DD4A70" w:rsidRDefault="00DD4A70" w:rsidP="00273E4A">
      <w:r>
        <w:separator/>
      </w:r>
    </w:p>
  </w:footnote>
  <w:footnote w:type="continuationSeparator" w:id="0">
    <w:p w14:paraId="05AAB59B" w14:textId="77777777" w:rsidR="00DD4A70" w:rsidRDefault="00DD4A7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339</cp:revision>
  <dcterms:created xsi:type="dcterms:W3CDTF">2017-10-20T05:51:00Z</dcterms:created>
  <dcterms:modified xsi:type="dcterms:W3CDTF">2020-07-07T03:13:00Z</dcterms:modified>
</cp:coreProperties>
</file>